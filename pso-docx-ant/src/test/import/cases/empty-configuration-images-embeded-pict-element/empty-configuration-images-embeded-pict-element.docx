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533094" w:rsidRPr="00533094" w:rsidRDefault="00533094" w:rsidP="00C43A1C">
      <w:pPr>
        <w:pStyle w:val="HeadD"/>
      </w:pPr>
      <w:r>
        <w:t xml:space="preserve">Decision </w:t>
      </w:r>
      <w:r w:rsidRPr="00533094">
        <w:t>gu</w:t>
      </w:r>
      <w:bookmarkStart w:id="0" w:name="_GoBack"/>
      <w:bookmarkEnd w:id="0"/>
      <w:r w:rsidRPr="00533094">
        <w:t>idelines</w:t>
      </w:r>
    </w:p>
    <w:p w:rsidR="00533094" w:rsidRPr="00533094" w:rsidRDefault="00533094" w:rsidP="0097498A">
      <w:pPr>
        <w:pStyle w:val="BodyText10"/>
      </w:pPr>
      <w:r>
        <w:t xml:space="preserve">Before deciding on an </w:t>
      </w:r>
      <w:r w:rsidR="0097498A">
        <w:t>..</w:t>
      </w:r>
    </w:p>
    <w:p w:rsidR="00DD1FFA" w:rsidRPr="00533094" w:rsidRDefault="009724AF" w:rsidP="00C43A1C">
      <w:pPr>
        <w:pStyle w:val="Image2"/>
      </w:pPr>
      <w:r>
        <w:object w:dxaOrig="14978" w:dyaOrig="17048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47.25pt;height:397.5pt" o:ole="" fillcolor="window">
            <v:imagedata r:id="rId8" o:title=""/>
          </v:shape>
          <o:OLEObject Type="Embed" ProgID="MSPhotoEd.3" ShapeID="_x0000_i1025" DrawAspect="Content" ObjectID="_1589349322" r:id="rId9"/>
        </w:object>
      </w:r>
    </w:p>
    <w:sectPr w:rsidR="00DD1FFA" w:rsidRPr="00533094" w:rsidSect="005F02EF">
      <w:headerReference w:type="default" r:id="rId10"/>
      <w:footerReference w:type="default" r:id="rId11"/>
      <w:pgSz w:w="11879" w:h="16817"/>
      <w:pgMar w:top="1440" w:right="1701" w:bottom="1440" w:left="1701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8C63EC" w:rsidRDefault="008C63EC">
      <w:r>
        <w:separator/>
      </w:r>
    </w:p>
    <w:p w:rsidR="008C63EC" w:rsidRDefault="008C63EC"/>
    <w:p w:rsidR="008C63EC" w:rsidRDefault="008C63EC"/>
    <w:p w:rsidR="008C63EC" w:rsidRDefault="008C63EC"/>
  </w:endnote>
  <w:endnote w:type="continuationSeparator" w:id="0">
    <w:p w:rsidR="008C63EC" w:rsidRDefault="008C63EC">
      <w:r>
        <w:continuationSeparator/>
      </w:r>
    </w:p>
    <w:p w:rsidR="008C63EC" w:rsidRDefault="008C63EC"/>
    <w:p w:rsidR="008C63EC" w:rsidRDefault="008C63EC"/>
    <w:p w:rsidR="008C63EC" w:rsidRDefault="008C63EC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Vrinda">
    <w:panose1 w:val="00000400000000000000"/>
    <w:charset w:val="01"/>
    <w:family w:val="roman"/>
    <w:notTrueType/>
    <w:pitch w:val="variable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1492DA25-BA9D-47E3-BC70-7F67B7E7E152}"/>
    <w:embedBold r:id="rId2" w:fontKey="{D7AE64A6-1607-4EAB-A349-C45556D8B7BD}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3" w:fontKey="{DED3F41D-8909-42C3-B749-BCFA01E91D7A}"/>
  </w:font>
  <w:font w:name="Helvetica">
    <w:panose1 w:val="020B0604020202020204"/>
    <w:charset w:val="00"/>
    <w:family w:val="swiss"/>
    <w:pitch w:val="variable"/>
    <w:sig w:usb0="E0002EFF" w:usb1="C0007843" w:usb2="00000009" w:usb3="00000000" w:csb0="000001FF" w:csb1="00000000"/>
    <w:embedBold r:id="rId4" w:fontKey="{8835013F-FDC0-4343-9403-61B158BE90A2}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  <w:embedRegular r:id="rId5" w:fontKey="{D290AA98-66A7-409E-8218-B7A765EBFF7A}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6" w:fontKey="{34FBDF3A-7E1E-45EC-9A95-E82808E233BE}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E965FE" w:rsidRPr="00FF2CB7" w:rsidRDefault="00533094" w:rsidP="00FF2CB7">
    <w:pPr>
      <w:pStyle w:val="Footer"/>
      <w:tabs>
        <w:tab w:val="clear" w:pos="8640"/>
        <w:tab w:val="right" w:pos="8505"/>
      </w:tabs>
    </w:pPr>
    <w:r>
      <w:t>Special Use Zone - Schedule  3</w:t>
    </w:r>
    <w:r w:rsidR="00E965FE" w:rsidRPr="00FF2CB7">
      <w:tab/>
    </w:r>
    <w:r w:rsidR="00E965FE" w:rsidRPr="00FF2CB7">
      <w:tab/>
      <w:t xml:space="preserve">Page </w:t>
    </w:r>
    <w:r w:rsidR="00E965FE" w:rsidRPr="00FF2CB7">
      <w:rPr>
        <w:rStyle w:val="PageNumber"/>
      </w:rPr>
      <w:fldChar w:fldCharType="begin"/>
    </w:r>
    <w:r w:rsidR="00E965FE" w:rsidRPr="00FF2CB7">
      <w:rPr>
        <w:rStyle w:val="PageNumber"/>
      </w:rPr>
      <w:instrText xml:space="preserve"> PAGE </w:instrText>
    </w:r>
    <w:r w:rsidR="00E965FE" w:rsidRPr="00FF2CB7">
      <w:rPr>
        <w:rStyle w:val="PageNumber"/>
      </w:rPr>
      <w:fldChar w:fldCharType="separate"/>
    </w:r>
    <w:r w:rsidR="0097498A">
      <w:rPr>
        <w:rStyle w:val="PageNumber"/>
        <w:noProof/>
      </w:rPr>
      <w:t>1</w:t>
    </w:r>
    <w:r w:rsidR="00E965FE" w:rsidRPr="00FF2CB7">
      <w:rPr>
        <w:rStyle w:val="PageNumber"/>
      </w:rPr>
      <w:fldChar w:fldCharType="end"/>
    </w:r>
    <w:r w:rsidR="00E965FE" w:rsidRPr="00FF2CB7">
      <w:t xml:space="preserve"> of </w:t>
    </w:r>
    <w:r w:rsidR="00E965FE" w:rsidRPr="00FF2CB7">
      <w:rPr>
        <w:rStyle w:val="PageNumber"/>
      </w:rPr>
      <w:fldChar w:fldCharType="begin"/>
    </w:r>
    <w:r w:rsidR="00E965FE" w:rsidRPr="00FF2CB7">
      <w:rPr>
        <w:rStyle w:val="PageNumber"/>
      </w:rPr>
      <w:instrText xml:space="preserve"> NUMPAGES  \* Arabic </w:instrText>
    </w:r>
    <w:r w:rsidR="00E965FE" w:rsidRPr="00FF2CB7">
      <w:rPr>
        <w:rStyle w:val="PageNumber"/>
      </w:rPr>
      <w:fldChar w:fldCharType="separate"/>
    </w:r>
    <w:r w:rsidR="0097498A">
      <w:rPr>
        <w:rStyle w:val="PageNumber"/>
        <w:noProof/>
      </w:rPr>
      <w:t>1</w:t>
    </w:r>
    <w:r w:rsidR="00E965FE" w:rsidRPr="00FF2CB7">
      <w:rPr>
        <w:rStyle w:val="PageNumber"/>
      </w:rPr>
      <w:fldChar w:fldCharType="end"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8C63EC" w:rsidRDefault="008C63EC">
      <w:r>
        <w:separator/>
      </w:r>
    </w:p>
    <w:p w:rsidR="008C63EC" w:rsidRDefault="008C63EC"/>
    <w:p w:rsidR="008C63EC" w:rsidRDefault="008C63EC"/>
    <w:p w:rsidR="008C63EC" w:rsidRDefault="008C63EC"/>
  </w:footnote>
  <w:footnote w:type="continuationSeparator" w:id="0">
    <w:p w:rsidR="008C63EC" w:rsidRDefault="008C63EC">
      <w:r>
        <w:continuationSeparator/>
      </w:r>
    </w:p>
    <w:p w:rsidR="008C63EC" w:rsidRDefault="008C63EC"/>
    <w:p w:rsidR="008C63EC" w:rsidRDefault="008C63EC"/>
    <w:p w:rsidR="008C63EC" w:rsidRDefault="008C63EC"/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533094" w:rsidRPr="00533094" w:rsidRDefault="00533094" w:rsidP="00533094">
    <w:pPr>
      <w:pStyle w:val="Header"/>
    </w:pPr>
    <w:r w:rsidRPr="00533094">
      <w:t>Whitehorse Planning Scheme</w:t>
    </w:r>
  </w:p>
  <w:p w:rsidR="00E965FE" w:rsidRDefault="00E965FE"/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FFFFFF7C"/>
    <w:multiLevelType w:val="singleLevel"/>
    <w:tmpl w:val="8F0C6524"/>
    <w:lvl w:ilvl="0">
      <w:start w:val="1"/>
      <w:numFmt w:val="decimal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 w15:restartNumberingAfterBreak="0">
    <w:nsid w:val="FFFFFF7D"/>
    <w:multiLevelType w:val="singleLevel"/>
    <w:tmpl w:val="16E4916A"/>
    <w:lvl w:ilvl="0">
      <w:start w:val="1"/>
      <w:numFmt w:val="decimal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 w15:restartNumberingAfterBreak="0">
    <w:nsid w:val="FFFFFF7E"/>
    <w:multiLevelType w:val="singleLevel"/>
    <w:tmpl w:val="12D6FF2E"/>
    <w:lvl w:ilvl="0">
      <w:start w:val="1"/>
      <w:numFmt w:val="decimal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3" w15:restartNumberingAfterBreak="0">
    <w:nsid w:val="FFFFFF7F"/>
    <w:multiLevelType w:val="singleLevel"/>
    <w:tmpl w:val="C0B69966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4" w15:restartNumberingAfterBreak="0">
    <w:nsid w:val="FFFFFF80"/>
    <w:multiLevelType w:val="singleLevel"/>
    <w:tmpl w:val="7D129052"/>
    <w:lvl w:ilvl="0">
      <w:start w:val="1"/>
      <w:numFmt w:val="bullet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98743A9A"/>
    <w:lvl w:ilvl="0">
      <w:start w:val="1"/>
      <w:numFmt w:val="bullet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ED905E14"/>
    <w:lvl w:ilvl="0">
      <w:start w:val="1"/>
      <w:numFmt w:val="bullet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7B2003C4"/>
    <w:lvl w:ilvl="0">
      <w:start w:val="1"/>
      <w:numFmt w:val="bullet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29A86CFE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B540DD6E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6B447E6"/>
    <w:multiLevelType w:val="multilevel"/>
    <w:tmpl w:val="F74CA4EE"/>
    <w:lvl w:ilvl="0">
      <w:start w:val="1"/>
      <w:numFmt w:val="decimal"/>
      <w:lvlText w:val="%1.0"/>
      <w:lvlJc w:val="left"/>
      <w:pPr>
        <w:tabs>
          <w:tab w:val="num" w:pos="1140"/>
        </w:tabs>
        <w:ind w:left="1140" w:hanging="114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860"/>
        </w:tabs>
        <w:ind w:left="1860" w:hanging="114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580"/>
        </w:tabs>
        <w:ind w:left="2580" w:hanging="114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3300"/>
        </w:tabs>
        <w:ind w:left="3300" w:hanging="114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4020"/>
        </w:tabs>
        <w:ind w:left="4020" w:hanging="11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4740"/>
        </w:tabs>
        <w:ind w:left="4740" w:hanging="11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760"/>
        </w:tabs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480"/>
        </w:tabs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560"/>
        </w:tabs>
        <w:ind w:left="7560" w:hanging="1800"/>
      </w:pPr>
      <w:rPr>
        <w:rFonts w:hint="default"/>
      </w:rPr>
    </w:lvl>
  </w:abstractNum>
  <w:abstractNum w:abstractNumId="11" w15:restartNumberingAfterBreak="0">
    <w:nsid w:val="249A6720"/>
    <w:multiLevelType w:val="hybridMultilevel"/>
    <w:tmpl w:val="75222D30"/>
    <w:lvl w:ilvl="0" w:tplc="ED1AC2B4">
      <w:start w:val="1"/>
      <w:numFmt w:val="bullet"/>
      <w:pStyle w:val="Bodytext"/>
      <w:lvlText w:val=""/>
      <w:lvlJc w:val="left"/>
      <w:pPr>
        <w:tabs>
          <w:tab w:val="num" w:pos="2552"/>
        </w:tabs>
        <w:ind w:left="2552" w:hanging="567"/>
      </w:pPr>
      <w:rPr>
        <w:rFonts w:ascii="Wingdings" w:hAnsi="Wingdings" w:hint="default"/>
        <w:sz w:val="16"/>
        <w:szCs w:val="16"/>
      </w:rPr>
    </w:lvl>
    <w:lvl w:ilvl="1" w:tplc="0C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Wingdings" w:hint="default"/>
      </w:rPr>
    </w:lvl>
    <w:lvl w:ilvl="2" w:tplc="0C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Wingdings" w:hint="default"/>
      </w:rPr>
    </w:lvl>
    <w:lvl w:ilvl="5" w:tplc="0C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Wingdings" w:hint="default"/>
      </w:rPr>
    </w:lvl>
    <w:lvl w:ilvl="8" w:tplc="0C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4171D03"/>
    <w:multiLevelType w:val="multilevel"/>
    <w:tmpl w:val="684EE00E"/>
    <w:lvl w:ilvl="0">
      <w:start w:val="5"/>
      <w:numFmt w:val="decimal"/>
      <w:lvlText w:val="%1.0"/>
      <w:lvlJc w:val="left"/>
      <w:pPr>
        <w:tabs>
          <w:tab w:val="num" w:pos="1140"/>
        </w:tabs>
        <w:ind w:left="1140" w:hanging="114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860"/>
        </w:tabs>
        <w:ind w:left="1860" w:hanging="114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580"/>
        </w:tabs>
        <w:ind w:left="2580" w:hanging="114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3300"/>
        </w:tabs>
        <w:ind w:left="3300" w:hanging="114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4020"/>
        </w:tabs>
        <w:ind w:left="4020" w:hanging="11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4740"/>
        </w:tabs>
        <w:ind w:left="4740" w:hanging="11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760"/>
        </w:tabs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480"/>
        </w:tabs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560"/>
        </w:tabs>
        <w:ind w:left="7560" w:hanging="1800"/>
      </w:pPr>
      <w:rPr>
        <w:rFonts w:hint="default"/>
      </w:rPr>
    </w:lvl>
  </w:abstractNum>
  <w:abstractNum w:abstractNumId="13" w15:restartNumberingAfterBreak="0">
    <w:nsid w:val="56111DE1"/>
    <w:multiLevelType w:val="singleLevel"/>
    <w:tmpl w:val="6AE8DEB2"/>
    <w:lvl w:ilvl="0">
      <w:start w:val="1"/>
      <w:numFmt w:val="bullet"/>
      <w:pStyle w:val="Bodytext0"/>
      <w:lvlText w:val=""/>
      <w:lvlJc w:val="left"/>
      <w:pPr>
        <w:tabs>
          <w:tab w:val="num" w:pos="1985"/>
        </w:tabs>
        <w:ind w:left="1985" w:hanging="851"/>
      </w:pPr>
      <w:rPr>
        <w:rFonts w:ascii="Wingdings" w:hAnsi="Wingdings" w:hint="default"/>
        <w:sz w:val="20"/>
      </w:rPr>
    </w:lvl>
  </w:abstractNum>
  <w:abstractNum w:abstractNumId="14" w15:restartNumberingAfterBreak="0">
    <w:nsid w:val="5E71627C"/>
    <w:multiLevelType w:val="singleLevel"/>
    <w:tmpl w:val="F75290D6"/>
    <w:lvl w:ilvl="0">
      <w:start w:val="1"/>
      <w:numFmt w:val="bullet"/>
      <w:lvlText w:val="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</w:rPr>
    </w:lvl>
  </w:abstractNum>
  <w:abstractNum w:abstractNumId="15" w15:restartNumberingAfterBreak="0">
    <w:nsid w:val="70844923"/>
    <w:multiLevelType w:val="hybridMultilevel"/>
    <w:tmpl w:val="B4768638"/>
    <w:lvl w:ilvl="0" w:tplc="705E242A">
      <w:start w:val="1"/>
      <w:numFmt w:val="bullet"/>
      <w:pStyle w:val="Tabletext"/>
      <w:lvlText w:val=""/>
      <w:lvlJc w:val="left"/>
      <w:pPr>
        <w:tabs>
          <w:tab w:val="num" w:pos="284"/>
        </w:tabs>
        <w:ind w:left="284" w:hanging="284"/>
      </w:pPr>
      <w:rPr>
        <w:rFonts w:ascii="Wingdings" w:hAnsi="Wingdings" w:hint="default"/>
      </w:rPr>
    </w:lvl>
    <w:lvl w:ilvl="1" w:tplc="AFA86264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FAA08524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2460EDD4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8C869D14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97843F92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14EC248A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F489B54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60AE4A3E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16" w15:restartNumberingAfterBreak="0">
    <w:nsid w:val="724F1898"/>
    <w:multiLevelType w:val="singleLevel"/>
    <w:tmpl w:val="60C4BFB0"/>
    <w:lvl w:ilvl="0">
      <w:start w:val="1"/>
      <w:numFmt w:val="bullet"/>
      <w:lvlText w:val="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</w:rPr>
    </w:lvl>
  </w:abstractNum>
  <w:abstractNum w:abstractNumId="17" w15:restartNumberingAfterBreak="0">
    <w:nsid w:val="74AC3B27"/>
    <w:multiLevelType w:val="hybridMultilevel"/>
    <w:tmpl w:val="E912EE82"/>
    <w:lvl w:ilvl="0" w:tplc="ED1AC2B4">
      <w:start w:val="1"/>
      <w:numFmt w:val="bullet"/>
      <w:pStyle w:val="Tabletext0"/>
      <w:lvlText w:val=""/>
      <w:lvlJc w:val="left"/>
      <w:pPr>
        <w:tabs>
          <w:tab w:val="num" w:pos="567"/>
        </w:tabs>
        <w:ind w:left="567" w:hanging="283"/>
      </w:pPr>
      <w:rPr>
        <w:rFonts w:ascii="Wingdings" w:hAnsi="Wingdings" w:hint="default"/>
      </w:rPr>
    </w:lvl>
    <w:lvl w:ilvl="1" w:tplc="0C090003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18" w15:restartNumberingAfterBreak="0">
    <w:nsid w:val="77E96528"/>
    <w:multiLevelType w:val="hybridMultilevel"/>
    <w:tmpl w:val="BCBE3AA6"/>
    <w:lvl w:ilvl="0" w:tplc="49325A6E">
      <w:start w:val="1"/>
      <w:numFmt w:val="bullet"/>
      <w:pStyle w:val="Dottylist"/>
      <w:lvlText w:val="–"/>
      <w:lvlJc w:val="left"/>
      <w:pPr>
        <w:tabs>
          <w:tab w:val="num" w:pos="2552"/>
        </w:tabs>
        <w:ind w:left="284" w:firstLine="2268"/>
      </w:pPr>
      <w:rPr>
        <w:rFonts w:ascii="Vrinda" w:hAnsi="Vrinda" w:hint="default"/>
        <w:sz w:val="10"/>
      </w:rPr>
    </w:lvl>
    <w:lvl w:ilvl="1" w:tplc="0C090003" w:tentative="1">
      <w:start w:val="1"/>
      <w:numFmt w:val="bullet"/>
      <w:lvlText w:val="o"/>
      <w:lvlJc w:val="left"/>
      <w:pPr>
        <w:ind w:left="3992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4712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5432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6152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6872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7592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8312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9032" w:hanging="360"/>
      </w:pPr>
      <w:rPr>
        <w:rFonts w:ascii="Wingdings" w:hAnsi="Wingdings" w:hint="default"/>
      </w:rPr>
    </w:lvl>
  </w:abstractNum>
  <w:num w:numId="1">
    <w:abstractNumId w:val="13"/>
  </w:num>
  <w:num w:numId="2">
    <w:abstractNumId w:val="11"/>
  </w:num>
  <w:num w:numId="3">
    <w:abstractNumId w:val="17"/>
  </w:num>
  <w:num w:numId="4">
    <w:abstractNumId w:val="15"/>
  </w:num>
  <w:num w:numId="5">
    <w:abstractNumId w:val="9"/>
  </w:num>
  <w:num w:numId="6">
    <w:abstractNumId w:val="7"/>
  </w:num>
  <w:num w:numId="7">
    <w:abstractNumId w:val="6"/>
  </w:num>
  <w:num w:numId="8">
    <w:abstractNumId w:val="5"/>
  </w:num>
  <w:num w:numId="9">
    <w:abstractNumId w:val="4"/>
  </w:num>
  <w:num w:numId="10">
    <w:abstractNumId w:val="8"/>
  </w:num>
  <w:num w:numId="11">
    <w:abstractNumId w:val="3"/>
  </w:num>
  <w:num w:numId="12">
    <w:abstractNumId w:val="2"/>
  </w:num>
  <w:num w:numId="13">
    <w:abstractNumId w:val="1"/>
  </w:num>
  <w:num w:numId="14">
    <w:abstractNumId w:val="0"/>
  </w:num>
  <w:num w:numId="15">
    <w:abstractNumId w:val="12"/>
  </w:num>
  <w:num w:numId="16">
    <w:abstractNumId w:val="14"/>
  </w:num>
  <w:num w:numId="17">
    <w:abstractNumId w:val="16"/>
  </w:num>
  <w:num w:numId="18">
    <w:abstractNumId w:val="10"/>
  </w:num>
  <w:num w:numId="19">
    <w:abstractNumId w:val="11"/>
  </w:num>
  <w:num w:numId="20">
    <w:abstractNumId w:val="13"/>
  </w:num>
  <w:num w:numId="21">
    <w:abstractNumId w:val="18"/>
  </w:num>
  <w:num w:numId="22">
    <w:abstractNumId w:val="17"/>
  </w:num>
  <w:num w:numId="23">
    <w:abstractNumId w:val="15"/>
  </w:num>
  <w:num w:numId="24">
    <w:abstractNumId w:val="15"/>
  </w:num>
  <w:numIdMacAtCleanup w:val="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intFractionalCharacterWidth/>
  <w:embedTrueTypeFonts/>
  <w:hideSpellingErrors/>
  <w:hideGrammaticalErrors/>
  <w:attachedTemplate r:id="rId1"/>
  <w:stylePaneFormatFilter w:val="9F28" w:allStyles="0" w:customStyles="0" w:latentStyles="0" w:stylesInUse="1" w:headingStyles="1" w:numberingStyles="0" w:tableStyles="0" w:directFormattingOnRuns="1" w:directFormattingOnParagraphs="1" w:directFormattingOnNumbering="1" w:directFormattingOnTables="1" w:clearFormatting="1" w:top3HeadingStyles="0" w:visibleStyles="0" w:alternateStyleNames="1"/>
  <w:doNotTrackMoves/>
  <w:documentProtection w:formatting="1" w:enforcement="0"/>
  <w:defaultTabStop w:val="720"/>
  <w:consecutiveHyphenLimit w:val="2"/>
  <w:hyphenationZone w:val="357"/>
  <w:doNotHyphenateCaps/>
  <w:displayHorizontalDrawingGridEvery w:val="0"/>
  <w:displayVerticalDrawingGridEvery w:val="0"/>
  <w:doNotUseMarginsForDrawingGridOrigin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doNotSuppressParagraphBorders/>
    <w:footnoteLayoutLikeWW8/>
    <w:shapeLayoutLikeWW8/>
    <w:alignTablesRowByRow/>
    <w:forgetLastTabAlignment/>
    <w:doNotUseHTMLParagraphAutoSpacing/>
    <w:layoutRawTableWidth/>
    <w:layoutTableRowsApart/>
    <w:useWord97LineBreakRules/>
    <w:doNotBreakWrappedTables/>
    <w:doNotSnapToGridInCell/>
    <w:selectFldWithFirstOrLastChar/>
    <w:doNotWrapTextWithPunct/>
    <w:doNotUseEastAsianBreakRules/>
    <w:useWord2002TableStyleRules/>
    <w:growAutofi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1"/>
  </w:compat>
  <w:rsids>
    <w:rsidRoot w:val="00533094"/>
    <w:rsid w:val="000252D5"/>
    <w:rsid w:val="00040242"/>
    <w:rsid w:val="00062CB8"/>
    <w:rsid w:val="000A05DE"/>
    <w:rsid w:val="000C1622"/>
    <w:rsid w:val="000D2A26"/>
    <w:rsid w:val="000F6F0D"/>
    <w:rsid w:val="00127056"/>
    <w:rsid w:val="00130858"/>
    <w:rsid w:val="00143A1C"/>
    <w:rsid w:val="00146C62"/>
    <w:rsid w:val="0015310F"/>
    <w:rsid w:val="001557DD"/>
    <w:rsid w:val="00155A71"/>
    <w:rsid w:val="00155A96"/>
    <w:rsid w:val="00160167"/>
    <w:rsid w:val="00162485"/>
    <w:rsid w:val="001643B4"/>
    <w:rsid w:val="00187C9C"/>
    <w:rsid w:val="001D2606"/>
    <w:rsid w:val="001D5E5A"/>
    <w:rsid w:val="001E03B6"/>
    <w:rsid w:val="001E73D9"/>
    <w:rsid w:val="001F3FD6"/>
    <w:rsid w:val="001F7184"/>
    <w:rsid w:val="00224F22"/>
    <w:rsid w:val="002567E4"/>
    <w:rsid w:val="002750A6"/>
    <w:rsid w:val="002922F5"/>
    <w:rsid w:val="002A29A8"/>
    <w:rsid w:val="002A5333"/>
    <w:rsid w:val="002B09AA"/>
    <w:rsid w:val="002B1E3A"/>
    <w:rsid w:val="002B2152"/>
    <w:rsid w:val="002B3041"/>
    <w:rsid w:val="002D0F4F"/>
    <w:rsid w:val="003003E6"/>
    <w:rsid w:val="00313BD6"/>
    <w:rsid w:val="00356507"/>
    <w:rsid w:val="0035716C"/>
    <w:rsid w:val="00363BB6"/>
    <w:rsid w:val="003660D2"/>
    <w:rsid w:val="0037761E"/>
    <w:rsid w:val="003924B4"/>
    <w:rsid w:val="003A5955"/>
    <w:rsid w:val="003B4808"/>
    <w:rsid w:val="003B6104"/>
    <w:rsid w:val="003B6B60"/>
    <w:rsid w:val="003C3E63"/>
    <w:rsid w:val="003D595D"/>
    <w:rsid w:val="003D6891"/>
    <w:rsid w:val="003E0D3B"/>
    <w:rsid w:val="003E3D29"/>
    <w:rsid w:val="003F2BB5"/>
    <w:rsid w:val="00402519"/>
    <w:rsid w:val="00423909"/>
    <w:rsid w:val="00443A42"/>
    <w:rsid w:val="004443C1"/>
    <w:rsid w:val="00453791"/>
    <w:rsid w:val="00461DFE"/>
    <w:rsid w:val="004821AD"/>
    <w:rsid w:val="004A3635"/>
    <w:rsid w:val="004A53DC"/>
    <w:rsid w:val="004A6869"/>
    <w:rsid w:val="004A76D2"/>
    <w:rsid w:val="004C1D0B"/>
    <w:rsid w:val="004F10C0"/>
    <w:rsid w:val="004F6A09"/>
    <w:rsid w:val="005043D6"/>
    <w:rsid w:val="005147AF"/>
    <w:rsid w:val="005165C1"/>
    <w:rsid w:val="00530B12"/>
    <w:rsid w:val="00533094"/>
    <w:rsid w:val="005419EE"/>
    <w:rsid w:val="00546531"/>
    <w:rsid w:val="005578B7"/>
    <w:rsid w:val="0057245A"/>
    <w:rsid w:val="005A2075"/>
    <w:rsid w:val="005B2D86"/>
    <w:rsid w:val="005B580F"/>
    <w:rsid w:val="005C2544"/>
    <w:rsid w:val="005C4034"/>
    <w:rsid w:val="005E20C3"/>
    <w:rsid w:val="005E39A8"/>
    <w:rsid w:val="005F02EF"/>
    <w:rsid w:val="00684178"/>
    <w:rsid w:val="006942DE"/>
    <w:rsid w:val="006A0152"/>
    <w:rsid w:val="006B2587"/>
    <w:rsid w:val="006B585A"/>
    <w:rsid w:val="006C5087"/>
    <w:rsid w:val="006D5439"/>
    <w:rsid w:val="006D5F59"/>
    <w:rsid w:val="006E62B9"/>
    <w:rsid w:val="006E77A8"/>
    <w:rsid w:val="007071B0"/>
    <w:rsid w:val="007145A1"/>
    <w:rsid w:val="007323EF"/>
    <w:rsid w:val="00740A4E"/>
    <w:rsid w:val="00747ED6"/>
    <w:rsid w:val="007656BB"/>
    <w:rsid w:val="007723FF"/>
    <w:rsid w:val="00782A23"/>
    <w:rsid w:val="00796C03"/>
    <w:rsid w:val="007B6439"/>
    <w:rsid w:val="007D1BE5"/>
    <w:rsid w:val="007D582C"/>
    <w:rsid w:val="007D6D4E"/>
    <w:rsid w:val="007E6D94"/>
    <w:rsid w:val="007F7045"/>
    <w:rsid w:val="00803810"/>
    <w:rsid w:val="00806BE6"/>
    <w:rsid w:val="0082351D"/>
    <w:rsid w:val="008377A2"/>
    <w:rsid w:val="00853127"/>
    <w:rsid w:val="00853BC0"/>
    <w:rsid w:val="008614BA"/>
    <w:rsid w:val="008665DC"/>
    <w:rsid w:val="00871280"/>
    <w:rsid w:val="008741C7"/>
    <w:rsid w:val="00896B02"/>
    <w:rsid w:val="008A44A4"/>
    <w:rsid w:val="008B1E6C"/>
    <w:rsid w:val="008C63EC"/>
    <w:rsid w:val="008C64BE"/>
    <w:rsid w:val="008D5806"/>
    <w:rsid w:val="00910D3E"/>
    <w:rsid w:val="00911A84"/>
    <w:rsid w:val="00916988"/>
    <w:rsid w:val="00927974"/>
    <w:rsid w:val="009612A0"/>
    <w:rsid w:val="009724AF"/>
    <w:rsid w:val="0097498A"/>
    <w:rsid w:val="00986AAE"/>
    <w:rsid w:val="009A28F6"/>
    <w:rsid w:val="009D3694"/>
    <w:rsid w:val="009F3C9E"/>
    <w:rsid w:val="00A57BD3"/>
    <w:rsid w:val="00A57E91"/>
    <w:rsid w:val="00A75810"/>
    <w:rsid w:val="00A80BD8"/>
    <w:rsid w:val="00A847A9"/>
    <w:rsid w:val="00A8642E"/>
    <w:rsid w:val="00AA43B8"/>
    <w:rsid w:val="00AB28C4"/>
    <w:rsid w:val="00AB45F5"/>
    <w:rsid w:val="00AC193F"/>
    <w:rsid w:val="00AD4D20"/>
    <w:rsid w:val="00AE5784"/>
    <w:rsid w:val="00B06D1B"/>
    <w:rsid w:val="00B24A6A"/>
    <w:rsid w:val="00B253FE"/>
    <w:rsid w:val="00B254C1"/>
    <w:rsid w:val="00B27E18"/>
    <w:rsid w:val="00B34842"/>
    <w:rsid w:val="00B72330"/>
    <w:rsid w:val="00B87436"/>
    <w:rsid w:val="00B93E23"/>
    <w:rsid w:val="00B95F65"/>
    <w:rsid w:val="00BC73AA"/>
    <w:rsid w:val="00BE762B"/>
    <w:rsid w:val="00BF4421"/>
    <w:rsid w:val="00C14C0E"/>
    <w:rsid w:val="00C157F0"/>
    <w:rsid w:val="00C234B7"/>
    <w:rsid w:val="00C33FF8"/>
    <w:rsid w:val="00C43A1C"/>
    <w:rsid w:val="00C52E26"/>
    <w:rsid w:val="00C60A6E"/>
    <w:rsid w:val="00C71D4D"/>
    <w:rsid w:val="00C737D4"/>
    <w:rsid w:val="00C76C1A"/>
    <w:rsid w:val="00CA7FDA"/>
    <w:rsid w:val="00CC623F"/>
    <w:rsid w:val="00CE5CE0"/>
    <w:rsid w:val="00CF1AE9"/>
    <w:rsid w:val="00CF1DF8"/>
    <w:rsid w:val="00CF6C95"/>
    <w:rsid w:val="00D0306C"/>
    <w:rsid w:val="00D10651"/>
    <w:rsid w:val="00D2572D"/>
    <w:rsid w:val="00D260D1"/>
    <w:rsid w:val="00D76F13"/>
    <w:rsid w:val="00D86263"/>
    <w:rsid w:val="00DC5DC1"/>
    <w:rsid w:val="00DD1FFA"/>
    <w:rsid w:val="00DD680C"/>
    <w:rsid w:val="00DF1C44"/>
    <w:rsid w:val="00DF555B"/>
    <w:rsid w:val="00DF6768"/>
    <w:rsid w:val="00E07449"/>
    <w:rsid w:val="00E10039"/>
    <w:rsid w:val="00E12E8B"/>
    <w:rsid w:val="00E25799"/>
    <w:rsid w:val="00E411D1"/>
    <w:rsid w:val="00E57362"/>
    <w:rsid w:val="00E717C0"/>
    <w:rsid w:val="00E965FE"/>
    <w:rsid w:val="00EA6662"/>
    <w:rsid w:val="00EC4030"/>
    <w:rsid w:val="00EC4533"/>
    <w:rsid w:val="00ED7C55"/>
    <w:rsid w:val="00EF053A"/>
    <w:rsid w:val="00F05F3D"/>
    <w:rsid w:val="00F56982"/>
    <w:rsid w:val="00F63A2B"/>
    <w:rsid w:val="00F84355"/>
    <w:rsid w:val="00F97B83"/>
    <w:rsid w:val="00FA22F0"/>
    <w:rsid w:val="00FF2CB7"/>
    <w:rsid w:val="00FF7B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5:docId w15:val="{F63165BD-34EE-4572-A731-4A727680D48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" w:eastAsia="Times New Roman" w:hAnsi="Times" w:cs="Times New Roman"/>
        <w:lang w:val="en-AU" w:eastAsia="en-AU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4" w:semiHidden="1" w:unhideWhenUsed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 w:qFormat="1"/>
    <w:lsdException w:name="footer" w:semiHidden="1" w:unhideWhenUsed="1" w:qFormat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C43A1C"/>
    <w:rPr>
      <w:sz w:val="24"/>
    </w:rPr>
  </w:style>
  <w:style w:type="paragraph" w:styleId="Heading1">
    <w:name w:val="heading 1"/>
    <w:basedOn w:val="Normal"/>
    <w:next w:val="Normal"/>
    <w:rsid w:val="00C43A1C"/>
    <w:pPr>
      <w:keepNext/>
      <w:spacing w:before="240" w:after="60"/>
      <w:outlineLvl w:val="0"/>
    </w:pPr>
    <w:rPr>
      <w:rFonts w:ascii="Arial" w:hAnsi="Arial" w:cs="Arial"/>
      <w:b/>
      <w:bCs/>
      <w:kern w:val="32"/>
      <w:sz w:val="32"/>
      <w:szCs w:val="32"/>
    </w:rPr>
  </w:style>
  <w:style w:type="paragraph" w:styleId="Heading2">
    <w:name w:val="heading 2"/>
    <w:basedOn w:val="Normal"/>
    <w:next w:val="Normal"/>
    <w:rsid w:val="00C43A1C"/>
    <w:pPr>
      <w:keepNext/>
      <w:spacing w:before="240" w:after="60"/>
      <w:outlineLvl w:val="1"/>
    </w:pPr>
    <w:rPr>
      <w:rFonts w:ascii="Arial" w:hAnsi="Arial"/>
      <w:b/>
      <w:i/>
    </w:rPr>
  </w:style>
  <w:style w:type="paragraph" w:styleId="Heading3">
    <w:name w:val="heading 3"/>
    <w:basedOn w:val="Normal"/>
    <w:next w:val="Normal"/>
    <w:rsid w:val="00C43A1C"/>
    <w:pPr>
      <w:keepNext/>
      <w:spacing w:before="240" w:after="60"/>
      <w:outlineLvl w:val="2"/>
    </w:pPr>
    <w:rPr>
      <w:rFonts w:ascii="Times New Roman" w:hAnsi="Times New Roman"/>
      <w:b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qFormat/>
    <w:rsid w:val="00C43A1C"/>
    <w:pPr>
      <w:tabs>
        <w:tab w:val="center" w:pos="4513"/>
        <w:tab w:val="right" w:pos="9026"/>
      </w:tabs>
      <w:jc w:val="center"/>
    </w:pPr>
    <w:rPr>
      <w:smallCaps/>
      <w:sz w:val="18"/>
    </w:rPr>
  </w:style>
  <w:style w:type="character" w:styleId="PageNumber">
    <w:name w:val="page number"/>
    <w:basedOn w:val="DefaultParagraphFont"/>
  </w:style>
  <w:style w:type="paragraph" w:customStyle="1" w:styleId="Tabletext1">
    <w:name w:val="Table text"/>
    <w:qFormat/>
    <w:rsid w:val="00C43A1C"/>
    <w:pPr>
      <w:spacing w:before="60" w:after="60"/>
    </w:pPr>
    <w:rPr>
      <w:rFonts w:ascii="Arial" w:hAnsi="Arial"/>
      <w:sz w:val="18"/>
    </w:rPr>
  </w:style>
  <w:style w:type="paragraph" w:styleId="BodyText1">
    <w:name w:val="Body Text"/>
    <w:aliases w:val="Body text box"/>
    <w:basedOn w:val="Normal"/>
    <w:link w:val="BodyTextChar"/>
    <w:qFormat/>
    <w:rsid w:val="00C43A1C"/>
    <w:rPr>
      <w:rFonts w:ascii="Arial" w:hAnsi="Arial"/>
      <w:b/>
      <w:sz w:val="12"/>
    </w:rPr>
  </w:style>
  <w:style w:type="paragraph" w:customStyle="1" w:styleId="Notetext">
    <w:name w:val="Note text"/>
    <w:basedOn w:val="Normal"/>
    <w:rsid w:val="00C43A1C"/>
    <w:pPr>
      <w:tabs>
        <w:tab w:val="left" w:pos="1134"/>
      </w:tabs>
      <w:spacing w:before="80" w:after="80"/>
      <w:ind w:left="1134" w:hanging="1134"/>
      <w:jc w:val="both"/>
    </w:pPr>
    <w:rPr>
      <w:rFonts w:ascii="Times New Roman" w:hAnsi="Times New Roman"/>
      <w:i/>
      <w:sz w:val="18"/>
    </w:rPr>
  </w:style>
  <w:style w:type="paragraph" w:customStyle="1" w:styleId="Tablehead">
    <w:name w:val="Table head"/>
    <w:basedOn w:val="Normal"/>
    <w:rsid w:val="00C43A1C"/>
    <w:pPr>
      <w:tabs>
        <w:tab w:val="left" w:pos="1134"/>
      </w:tabs>
      <w:spacing w:before="200" w:after="60"/>
      <w:ind w:left="1134"/>
    </w:pPr>
    <w:rPr>
      <w:rFonts w:ascii="Arial" w:hAnsi="Arial"/>
      <w:b/>
      <w:sz w:val="20"/>
    </w:rPr>
  </w:style>
  <w:style w:type="paragraph" w:customStyle="1" w:styleId="Tabletextbold">
    <w:name w:val="Table text bold"/>
    <w:basedOn w:val="Tabletext1"/>
    <w:rsid w:val="00C43A1C"/>
    <w:pPr>
      <w:ind w:left="85" w:hanging="85"/>
    </w:pPr>
    <w:rPr>
      <w:b/>
    </w:rPr>
  </w:style>
  <w:style w:type="paragraph" w:customStyle="1" w:styleId="BodyText10">
    <w:name w:val="Body Text1"/>
    <w:basedOn w:val="Normal"/>
    <w:qFormat/>
    <w:rsid w:val="006C5087"/>
    <w:pPr>
      <w:spacing w:before="60" w:after="80"/>
      <w:ind w:left="1134"/>
      <w:jc w:val="both"/>
    </w:pPr>
    <w:rPr>
      <w:rFonts w:ascii="Times New Roman" w:hAnsi="Times New Roman"/>
      <w:sz w:val="20"/>
    </w:rPr>
  </w:style>
  <w:style w:type="paragraph" w:customStyle="1" w:styleId="HeadA">
    <w:name w:val="Head A"/>
    <w:basedOn w:val="Normal"/>
    <w:next w:val="BalloonText"/>
    <w:qFormat/>
    <w:rsid w:val="00C43A1C"/>
    <w:pPr>
      <w:tabs>
        <w:tab w:val="left" w:pos="1134"/>
      </w:tabs>
      <w:spacing w:before="240" w:after="240"/>
      <w:ind w:left="1134" w:hanging="1134"/>
    </w:pPr>
    <w:rPr>
      <w:rFonts w:ascii="Arial" w:hAnsi="Arial"/>
      <w:b/>
      <w:caps/>
      <w:sz w:val="22"/>
    </w:rPr>
  </w:style>
  <w:style w:type="paragraph" w:customStyle="1" w:styleId="HeadB">
    <w:name w:val="Head B"/>
    <w:basedOn w:val="HeadA"/>
    <w:next w:val="BodyText11"/>
    <w:qFormat/>
    <w:rsid w:val="00C43A1C"/>
    <w:pPr>
      <w:keepNext/>
    </w:pPr>
    <w:rPr>
      <w:caps w:val="0"/>
      <w:sz w:val="20"/>
    </w:rPr>
  </w:style>
  <w:style w:type="paragraph" w:customStyle="1" w:styleId="Bodytext0">
    <w:name w:val="Body text •"/>
    <w:basedOn w:val="BodyText11"/>
    <w:next w:val="BodyText1"/>
    <w:link w:val="BodytextChar0"/>
    <w:rsid w:val="00C43A1C"/>
    <w:pPr>
      <w:numPr>
        <w:numId w:val="20"/>
      </w:numPr>
      <w:spacing w:line="240" w:lineRule="exact"/>
    </w:pPr>
  </w:style>
  <w:style w:type="paragraph" w:styleId="BalloonText">
    <w:name w:val="Balloon Text"/>
    <w:basedOn w:val="Normal"/>
    <w:semiHidden/>
    <w:rsid w:val="00C43A1C"/>
    <w:rPr>
      <w:rFonts w:ascii="Tahoma" w:hAnsi="Tahoma" w:cs="Tahoma"/>
      <w:sz w:val="16"/>
      <w:szCs w:val="16"/>
    </w:rPr>
  </w:style>
  <w:style w:type="paragraph" w:styleId="Footer">
    <w:name w:val="footer"/>
    <w:basedOn w:val="Normal"/>
    <w:link w:val="FooterChar"/>
    <w:qFormat/>
    <w:rsid w:val="00C43A1C"/>
    <w:pPr>
      <w:pBdr>
        <w:top w:val="dotted" w:sz="4" w:space="1" w:color="auto"/>
      </w:pBdr>
      <w:tabs>
        <w:tab w:val="center" w:pos="4320"/>
        <w:tab w:val="right" w:pos="8640"/>
      </w:tabs>
    </w:pPr>
    <w:rPr>
      <w:smallCaps/>
      <w:sz w:val="18"/>
    </w:rPr>
  </w:style>
  <w:style w:type="character" w:customStyle="1" w:styleId="Mapcode">
    <w:name w:val="Map code"/>
    <w:qFormat/>
    <w:rsid w:val="00C43A1C"/>
    <w:rPr>
      <w:rFonts w:ascii="Arial" w:hAnsi="Arial"/>
      <w:b/>
      <w:sz w:val="20"/>
    </w:rPr>
  </w:style>
  <w:style w:type="character" w:customStyle="1" w:styleId="BodytextChar1">
    <w:name w:val="Body text Char"/>
    <w:link w:val="BodyText11"/>
    <w:rsid w:val="00C43A1C"/>
    <w:rPr>
      <w:rFonts w:ascii="Times New Roman" w:hAnsi="Times New Roman"/>
    </w:rPr>
  </w:style>
  <w:style w:type="character" w:styleId="CommentReference">
    <w:name w:val="annotation reference"/>
    <w:semiHidden/>
    <w:rsid w:val="00C43A1C"/>
    <w:rPr>
      <w:sz w:val="16"/>
      <w:szCs w:val="16"/>
    </w:rPr>
  </w:style>
  <w:style w:type="paragraph" w:styleId="CommentText">
    <w:name w:val="annotation text"/>
    <w:basedOn w:val="Normal"/>
    <w:semiHidden/>
    <w:rsid w:val="00C43A1C"/>
  </w:style>
  <w:style w:type="paragraph" w:styleId="CommentSubject">
    <w:name w:val="annotation subject"/>
    <w:basedOn w:val="CommentText"/>
    <w:next w:val="CommentText"/>
    <w:semiHidden/>
    <w:rsid w:val="00C43A1C"/>
    <w:rPr>
      <w:b/>
      <w:bCs/>
    </w:rPr>
  </w:style>
  <w:style w:type="paragraph" w:customStyle="1" w:styleId="Bodytextindent">
    <w:name w:val="Body text . indent"/>
    <w:basedOn w:val="Bodytext"/>
    <w:rsid w:val="00C43A1C"/>
    <w:pPr>
      <w:numPr>
        <w:numId w:val="0"/>
      </w:numPr>
      <w:ind w:left="2552" w:hanging="284"/>
    </w:pPr>
  </w:style>
  <w:style w:type="paragraph" w:customStyle="1" w:styleId="Bodytext">
    <w:name w:val="Body text ."/>
    <w:basedOn w:val="BodyText11"/>
    <w:autoRedefine/>
    <w:rsid w:val="00C43A1C"/>
    <w:pPr>
      <w:numPr>
        <w:numId w:val="19"/>
      </w:numPr>
    </w:pPr>
  </w:style>
  <w:style w:type="character" w:customStyle="1" w:styleId="BodytextChar0">
    <w:name w:val="Body text • Char"/>
    <w:link w:val="Bodytext0"/>
    <w:rsid w:val="00C43A1C"/>
    <w:rPr>
      <w:rFonts w:ascii="Times New Roman" w:hAnsi="Times New Roman"/>
    </w:rPr>
  </w:style>
  <w:style w:type="paragraph" w:customStyle="1" w:styleId="Tablelabel">
    <w:name w:val="Table label"/>
    <w:basedOn w:val="Normal"/>
    <w:qFormat/>
    <w:rsid w:val="00C43A1C"/>
    <w:pPr>
      <w:spacing w:before="120" w:after="80"/>
      <w:ind w:left="113"/>
    </w:pPr>
    <w:rPr>
      <w:rFonts w:ascii="Arial" w:hAnsi="Arial"/>
      <w:b/>
      <w:color w:val="FFFFFF"/>
      <w:sz w:val="18"/>
    </w:rPr>
  </w:style>
  <w:style w:type="paragraph" w:customStyle="1" w:styleId="BodytextBold">
    <w:name w:val="Body text + Bold"/>
    <w:basedOn w:val="BodyText11"/>
    <w:rsid w:val="00C43A1C"/>
    <w:rPr>
      <w:b/>
      <w:bCs/>
    </w:rPr>
  </w:style>
  <w:style w:type="paragraph" w:customStyle="1" w:styleId="BodytextItalic">
    <w:name w:val="Body text + Italic"/>
    <w:basedOn w:val="BodyText10"/>
    <w:rsid w:val="00C33FF8"/>
    <w:rPr>
      <w:i/>
      <w:iCs/>
    </w:rPr>
  </w:style>
  <w:style w:type="paragraph" w:customStyle="1" w:styleId="Tabletext0">
    <w:name w:val="Table text ."/>
    <w:basedOn w:val="Tabletext1"/>
    <w:qFormat/>
    <w:rsid w:val="00C43A1C"/>
    <w:pPr>
      <w:numPr>
        <w:numId w:val="22"/>
      </w:numPr>
    </w:pPr>
  </w:style>
  <w:style w:type="paragraph" w:customStyle="1" w:styleId="Tabletext2">
    <w:name w:val="Table text ▪"/>
    <w:qFormat/>
    <w:rsid w:val="00916988"/>
    <w:pPr>
      <w:spacing w:before="60" w:after="60"/>
      <w:jc w:val="both"/>
    </w:pPr>
    <w:rPr>
      <w:rFonts w:ascii="Arial" w:hAnsi="Arial"/>
      <w:bCs/>
      <w:sz w:val="18"/>
    </w:rPr>
  </w:style>
  <w:style w:type="paragraph" w:customStyle="1" w:styleId="Tabletextindent">
    <w:name w:val="Table text ▪ indent"/>
    <w:qFormat/>
    <w:rsid w:val="008A44A4"/>
    <w:pPr>
      <w:spacing w:before="60" w:after="60"/>
      <w:ind w:left="284"/>
    </w:pPr>
    <w:rPr>
      <w:rFonts w:ascii="Arial" w:hAnsi="Arial"/>
      <w:bCs/>
      <w:sz w:val="18"/>
    </w:rPr>
  </w:style>
  <w:style w:type="character" w:customStyle="1" w:styleId="BodyTextChar">
    <w:name w:val="Body Text Char"/>
    <w:aliases w:val="Body text box Char"/>
    <w:link w:val="BodyText1"/>
    <w:rsid w:val="00C43A1C"/>
    <w:rPr>
      <w:rFonts w:ascii="Arial" w:hAnsi="Arial"/>
      <w:b/>
      <w:sz w:val="12"/>
    </w:rPr>
  </w:style>
  <w:style w:type="paragraph" w:customStyle="1" w:styleId="Bodytextindent0">
    <w:name w:val="Body text • indent"/>
    <w:basedOn w:val="Bodytext0"/>
    <w:rsid w:val="00C43A1C"/>
    <w:pPr>
      <w:numPr>
        <w:numId w:val="0"/>
      </w:numPr>
      <w:spacing w:line="240" w:lineRule="auto"/>
      <w:ind w:left="2269" w:hanging="284"/>
    </w:pPr>
  </w:style>
  <w:style w:type="paragraph" w:customStyle="1" w:styleId="Tabletextindent0">
    <w:name w:val="Table text . indent"/>
    <w:qFormat/>
    <w:rsid w:val="00C43A1C"/>
    <w:pPr>
      <w:spacing w:before="60" w:after="60"/>
      <w:ind w:left="567"/>
      <w:jc w:val="both"/>
    </w:pPr>
    <w:rPr>
      <w:rFonts w:ascii="Arial" w:hAnsi="Arial"/>
      <w:sz w:val="18"/>
    </w:rPr>
  </w:style>
  <w:style w:type="character" w:customStyle="1" w:styleId="HeaderChar">
    <w:name w:val="Header Char"/>
    <w:link w:val="Header"/>
    <w:rsid w:val="00C43A1C"/>
    <w:rPr>
      <w:smallCaps/>
      <w:sz w:val="18"/>
    </w:rPr>
  </w:style>
  <w:style w:type="paragraph" w:customStyle="1" w:styleId="Objective">
    <w:name w:val="Objective"/>
    <w:basedOn w:val="Bodytext0"/>
    <w:rsid w:val="00C76C1A"/>
    <w:pPr>
      <w:numPr>
        <w:numId w:val="0"/>
      </w:numPr>
      <w:spacing w:line="240" w:lineRule="auto"/>
      <w:ind w:left="2552" w:hanging="1418"/>
    </w:pPr>
    <w:rPr>
      <w:b/>
      <w:bCs/>
    </w:rPr>
  </w:style>
  <w:style w:type="paragraph" w:customStyle="1" w:styleId="Strategy">
    <w:name w:val="Strategy"/>
    <w:basedOn w:val="Objective"/>
    <w:qFormat/>
    <w:rsid w:val="00C76C1A"/>
    <w:pPr>
      <w:tabs>
        <w:tab w:val="left" w:pos="2552"/>
      </w:tabs>
    </w:pPr>
    <w:rPr>
      <w:b w:val="0"/>
    </w:rPr>
  </w:style>
  <w:style w:type="paragraph" w:customStyle="1" w:styleId="HeadB0">
    <w:name w:val="Head B #"/>
    <w:basedOn w:val="Normal"/>
    <w:rsid w:val="00533094"/>
    <w:pPr>
      <w:tabs>
        <w:tab w:val="left" w:pos="1134"/>
      </w:tabs>
      <w:spacing w:before="240" w:after="240"/>
      <w:ind w:left="1134" w:right="851" w:hanging="1134"/>
    </w:pPr>
    <w:rPr>
      <w:rFonts w:ascii="Helvetica" w:hAnsi="Helvetica"/>
      <w:b/>
    </w:rPr>
  </w:style>
  <w:style w:type="paragraph" w:customStyle="1" w:styleId="TableHeadSchedules">
    <w:name w:val="Table Head Schedules"/>
    <w:basedOn w:val="Tabletext1"/>
    <w:rsid w:val="00533094"/>
    <w:pPr>
      <w:spacing w:after="80" w:line="240" w:lineRule="exact"/>
    </w:pPr>
    <w:rPr>
      <w:b/>
      <w:lang w:eastAsia="en-US"/>
    </w:rPr>
  </w:style>
  <w:style w:type="paragraph" w:customStyle="1" w:styleId="BodyText11">
    <w:name w:val="Body Text1"/>
    <w:basedOn w:val="Normal"/>
    <w:link w:val="BodytextChar1"/>
    <w:qFormat/>
    <w:rsid w:val="00C43A1C"/>
    <w:pPr>
      <w:spacing w:before="60" w:after="80"/>
      <w:ind w:left="1134"/>
    </w:pPr>
    <w:rPr>
      <w:rFonts w:ascii="Times New Roman" w:hAnsi="Times New Roman"/>
      <w:sz w:val="20"/>
    </w:rPr>
  </w:style>
  <w:style w:type="paragraph" w:customStyle="1" w:styleId="Bodytextnumbered">
    <w:name w:val="Body text numbered"/>
    <w:basedOn w:val="BodyText11"/>
    <w:qFormat/>
    <w:rsid w:val="00C43A1C"/>
    <w:pPr>
      <w:ind w:left="1985" w:hanging="851"/>
    </w:pPr>
  </w:style>
  <w:style w:type="paragraph" w:customStyle="1" w:styleId="Bodytextnumberedindent">
    <w:name w:val="Body text numbered indent"/>
    <w:basedOn w:val="Bodytextnumbered"/>
    <w:qFormat/>
    <w:rsid w:val="00C43A1C"/>
  </w:style>
  <w:style w:type="paragraph" w:customStyle="1" w:styleId="Tabletextnote">
    <w:name w:val="Table text note"/>
    <w:basedOn w:val="Tabletext1"/>
    <w:qFormat/>
    <w:rsid w:val="00C43A1C"/>
    <w:pPr>
      <w:spacing w:before="80" w:after="80"/>
      <w:ind w:left="1134" w:hanging="1134"/>
    </w:pPr>
    <w:rPr>
      <w:i/>
      <w:sz w:val="15"/>
    </w:rPr>
  </w:style>
  <w:style w:type="paragraph" w:customStyle="1" w:styleId="Crossreference">
    <w:name w:val="Cross reference"/>
    <w:basedOn w:val="Tabletextnote"/>
    <w:qFormat/>
    <w:rsid w:val="00C43A1C"/>
    <w:pPr>
      <w:spacing w:before="60"/>
      <w:ind w:left="2268"/>
    </w:pPr>
    <w:rPr>
      <w:rFonts w:ascii="Times New Roman" w:hAnsi="Times New Roman"/>
      <w:i w:val="0"/>
      <w:color w:val="0000FF"/>
      <w:sz w:val="20"/>
      <w:u w:val="single"/>
    </w:rPr>
  </w:style>
  <w:style w:type="paragraph" w:customStyle="1" w:styleId="Dottylist">
    <w:name w:val="Dottylist"/>
    <w:basedOn w:val="Bodytext"/>
    <w:qFormat/>
    <w:rsid w:val="00C43A1C"/>
    <w:pPr>
      <w:numPr>
        <w:numId w:val="21"/>
      </w:numPr>
    </w:pPr>
  </w:style>
  <w:style w:type="character" w:customStyle="1" w:styleId="FooterChar">
    <w:name w:val="Footer Char"/>
    <w:link w:val="Footer"/>
    <w:rsid w:val="00C43A1C"/>
    <w:rPr>
      <w:smallCaps/>
      <w:sz w:val="18"/>
    </w:rPr>
  </w:style>
  <w:style w:type="paragraph" w:customStyle="1" w:styleId="HeadC">
    <w:name w:val="Head C"/>
    <w:basedOn w:val="HeadB"/>
    <w:qFormat/>
    <w:rsid w:val="00C43A1C"/>
    <w:rPr>
      <w:noProof/>
    </w:rPr>
  </w:style>
  <w:style w:type="paragraph" w:customStyle="1" w:styleId="HeadD">
    <w:name w:val="Head D"/>
    <w:basedOn w:val="HeadC"/>
    <w:qFormat/>
    <w:rsid w:val="00C43A1C"/>
    <w:pPr>
      <w:ind w:firstLine="0"/>
    </w:pPr>
  </w:style>
  <w:style w:type="paragraph" w:customStyle="1" w:styleId="HeadE">
    <w:name w:val="Head E"/>
    <w:basedOn w:val="HeadD"/>
    <w:qFormat/>
    <w:rsid w:val="00C43A1C"/>
    <w:pPr>
      <w:spacing w:before="120" w:after="120"/>
    </w:pPr>
  </w:style>
  <w:style w:type="paragraph" w:customStyle="1" w:styleId="Image1">
    <w:name w:val="Image 1"/>
    <w:next w:val="BodyText11"/>
    <w:qFormat/>
    <w:rsid w:val="00C43A1C"/>
    <w:pPr>
      <w:spacing w:before="60" w:after="80"/>
    </w:pPr>
    <w:rPr>
      <w:rFonts w:ascii="Times New Roman" w:hAnsi="Times New Roman"/>
    </w:rPr>
  </w:style>
  <w:style w:type="paragraph" w:customStyle="1" w:styleId="Image2">
    <w:name w:val="Image 2"/>
    <w:next w:val="BodyText11"/>
    <w:qFormat/>
    <w:rsid w:val="00C43A1C"/>
    <w:pPr>
      <w:spacing w:before="60" w:after="80"/>
      <w:ind w:left="1134"/>
    </w:pPr>
    <w:rPr>
      <w:rFonts w:ascii="Times New Roman" w:hAnsi="Times New Roman"/>
    </w:rPr>
  </w:style>
  <w:style w:type="paragraph" w:customStyle="1" w:styleId="Tablelabel2">
    <w:name w:val="Table label 2"/>
    <w:basedOn w:val="Tablelabel"/>
    <w:qFormat/>
    <w:rsid w:val="00C43A1C"/>
    <w:pPr>
      <w:ind w:left="0"/>
    </w:pPr>
    <w:rPr>
      <w:sz w:val="15"/>
    </w:rPr>
  </w:style>
  <w:style w:type="paragraph" w:customStyle="1" w:styleId="Tabletext">
    <w:name w:val="Table text •"/>
    <w:qFormat/>
    <w:rsid w:val="00C43A1C"/>
    <w:pPr>
      <w:numPr>
        <w:numId w:val="24"/>
      </w:numPr>
      <w:spacing w:before="60" w:after="60"/>
      <w:jc w:val="both"/>
    </w:pPr>
    <w:rPr>
      <w:rFonts w:ascii="Arial" w:hAnsi="Arial"/>
      <w:bCs/>
      <w:sz w:val="18"/>
    </w:rPr>
  </w:style>
  <w:style w:type="paragraph" w:customStyle="1" w:styleId="Tabletextindent1">
    <w:name w:val="Table text •  indent"/>
    <w:qFormat/>
    <w:rsid w:val="00C43A1C"/>
    <w:pPr>
      <w:spacing w:before="60" w:after="60"/>
      <w:ind w:left="284"/>
    </w:pPr>
    <w:rPr>
      <w:rFonts w:ascii="Arial" w:hAnsi="Arial"/>
      <w:bCs/>
      <w:sz w:val="18"/>
    </w:rPr>
  </w:style>
  <w:style w:type="paragraph" w:customStyle="1" w:styleId="TabletextItalic">
    <w:name w:val="Table text • + Italic"/>
    <w:basedOn w:val="Tabletext"/>
    <w:qFormat/>
    <w:rsid w:val="00C43A1C"/>
    <w:rPr>
      <w:i/>
    </w:rPr>
  </w:style>
  <w:style w:type="paragraph" w:customStyle="1" w:styleId="Tabletext20">
    <w:name w:val="Table text 2"/>
    <w:basedOn w:val="Tabletext1"/>
    <w:qFormat/>
    <w:rsid w:val="00C43A1C"/>
    <w:rPr>
      <w:sz w:val="1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6256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9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90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980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398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222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179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852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800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644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257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997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402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816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377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472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149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262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5" Type="http://schemas.openxmlformats.org/officeDocument/2006/relationships/webSettings" Target="webSettings.xml"/><Relationship Id="rId10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oleObject" Target="embeddings/oleObject1.bin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O:\Amendment%20Development\Templates\Format%20Clause%20template%202%20new.do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02ED600-DD65-4980-888A-6DA03E67047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Format Clause template 2 new.dot</Template>
  <TotalTime>4</TotalTime>
  <Pages>1</Pages>
  <Words>10</Words>
  <Characters>59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MINISTERIAL DIRECTION</vt:lpstr>
    </vt:vector>
  </TitlesOfParts>
  <Company>DOI</Company>
  <LinksUpToDate>false</LinksUpToDate>
  <CharactersWithSpaces>68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MINISTERIAL DIRECTION</dc:title>
  <dc:subject/>
  <dc:creator>Angela Moustogiannis</dc:creator>
  <cp:keywords/>
  <cp:lastModifiedBy>Adrian</cp:lastModifiedBy>
  <cp:revision>5</cp:revision>
  <cp:lastPrinted>2011-09-16T06:11:00Z</cp:lastPrinted>
  <dcterms:created xsi:type="dcterms:W3CDTF">2017-10-06T05:53:00Z</dcterms:created>
  <dcterms:modified xsi:type="dcterms:W3CDTF">2018-05-31T23:09:00Z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AdHocReviewCycleID">
    <vt:i4>-1653953305</vt:i4>
  </property>
  <property fmtid="{D5CDD505-2E9C-101B-9397-08002B2CF9AE}" pid="3" name="_EmailSubject">
    <vt:lpwstr>Amendment Docs - C86</vt:lpwstr>
  </property>
  <property fmtid="{D5CDD505-2E9C-101B-9397-08002B2CF9AE}" pid="4" name="_AuthorEmail">
    <vt:lpwstr>CatherineH@brimbank.vic.gov.au</vt:lpwstr>
  </property>
  <property fmtid="{D5CDD505-2E9C-101B-9397-08002B2CF9AE}" pid="5" name="_AuthorEmailDisplayName">
    <vt:lpwstr>Catherine Hunichen</vt:lpwstr>
  </property>
  <property fmtid="{D5CDD505-2E9C-101B-9397-08002B2CF9AE}" pid="6" name="_ReviewingToolsShownOnce">
    <vt:lpwstr/>
  </property>
</Properties>
</file>