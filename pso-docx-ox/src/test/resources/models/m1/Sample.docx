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3D" w:rsidRDefault="00FD4581">
      <w:r>
        <w:t>Sample docx.</w:t>
      </w:r>
    </w:p>
    <w:p w:rsidR="00FD4581" w:rsidRDefault="00FD4581">
      <w:bookmarkStart w:id="0" w:name="_GoBack"/>
      <w:bookmarkEnd w:id="0"/>
    </w:p>
    <w:sectPr w:rsidR="00FD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81"/>
    <w:rsid w:val="00351C3D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C86A686D.dotm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Cai</dc:creator>
  <cp:lastModifiedBy>Ciber Cai</cp:lastModifiedBy>
  <cp:revision>1</cp:revision>
  <dcterms:created xsi:type="dcterms:W3CDTF">2016-06-20T00:58:00Z</dcterms:created>
  <dcterms:modified xsi:type="dcterms:W3CDTF">2016-06-20T00:59:00Z</dcterms:modified>
</cp:coreProperties>
</file>